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2325C" w14:textId="3622D428" w:rsidR="00B759D3" w:rsidRDefault="00000000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62F8CDA4">
          <v:rect id="_x0000_s2050" style="position:absolute;left:0;text-align:left;margin-left:431.35pt;margin-top:-17.9pt;width:83.55pt;height:23.1pt;z-index:-1;mso-position-horizontal-relative:text;mso-position-vertical-relative:text">
            <v:textbox>
              <w:txbxContent>
                <w:p w14:paraId="47041D37" w14:textId="542FA949" w:rsidR="00B759D3" w:rsidRPr="00B759D3" w:rsidRDefault="00B759D3" w:rsidP="00B759D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SP.01</w:t>
                  </w:r>
                </w:p>
              </w:txbxContent>
            </v:textbox>
          </v:rect>
        </w:pict>
      </w:r>
    </w:p>
    <w:p w14:paraId="197EDD87" w14:textId="2C5BB3EC" w:rsidR="00D35F4E" w:rsidRDefault="007F4A2E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PENDAFTARAN </w:t>
      </w:r>
      <w:r w:rsidR="0071566A">
        <w:rPr>
          <w:b/>
          <w:bCs/>
          <w:sz w:val="28"/>
          <w:szCs w:val="28"/>
        </w:rPr>
        <w:t>SIDANG</w:t>
      </w:r>
      <w:r w:rsidR="0091777B">
        <w:rPr>
          <w:b/>
          <w:bCs/>
          <w:sz w:val="28"/>
          <w:szCs w:val="28"/>
        </w:rPr>
        <w:t xml:space="preserve"> TUGAS AKHIR</w:t>
      </w:r>
    </w:p>
    <w:p w14:paraId="3305350C" w14:textId="77777777" w:rsidR="00D35F4E" w:rsidRDefault="00D35F4E" w:rsidP="00D35F4E">
      <w:pPr>
        <w:rPr>
          <w:sz w:val="28"/>
          <w:szCs w:val="28"/>
        </w:rPr>
      </w:pPr>
    </w:p>
    <w:p w14:paraId="69D0DF41" w14:textId="77777777" w:rsidR="00D35F4E" w:rsidRPr="00BE38AF" w:rsidRDefault="00D35F4E" w:rsidP="00D35F4E">
      <w:pPr>
        <w:rPr>
          <w:sz w:val="28"/>
          <w:szCs w:val="28"/>
        </w:rPr>
      </w:pPr>
    </w:p>
    <w:p w14:paraId="61D4566E" w14:textId="77777777" w:rsidR="0057408D" w:rsidRPr="0057408D" w:rsidRDefault="00D35F4E" w:rsidP="0057408D">
      <w:pPr>
        <w:tabs>
          <w:tab w:val="left" w:pos="2310"/>
          <w:tab w:val="left" w:pos="2381"/>
        </w:tabs>
        <w:rPr>
          <w:color w:val="000000"/>
          <w:sz w:val="22"/>
          <w:szCs w:val="22"/>
        </w:rPr>
      </w:pPr>
      <w:r>
        <w:rPr>
          <w:sz w:val="22"/>
          <w:szCs w:val="22"/>
        </w:rPr>
        <w:t xml:space="preserve">     </w:t>
      </w:r>
      <w:r w:rsidRPr="002C5E94">
        <w:rPr>
          <w:sz w:val="22"/>
          <w:szCs w:val="22"/>
        </w:rPr>
        <w:t>Nama</w:t>
      </w:r>
      <w:r w:rsidRPr="002C5E9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2C5E94">
        <w:rPr>
          <w:sz w:val="22"/>
          <w:szCs w:val="22"/>
        </w:rPr>
        <w:t xml:space="preserve">: </w:t>
      </w:r>
      <w:r w:rsidR="0057408D" w:rsidRPr="0057408D">
        <w:rPr>
          <w:color w:val="000000"/>
          <w:sz w:val="22"/>
          <w:szCs w:val="22"/>
        </w:rPr>
        <w:t>Syafira Widiyanti</w:t>
      </w:r>
    </w:p>
    <w:p w14:paraId="2A0492D4" w14:textId="77777777" w:rsidR="0057408D" w:rsidRPr="0057408D" w:rsidRDefault="0057408D" w:rsidP="0057408D">
      <w:pPr>
        <w:tabs>
          <w:tab w:val="left" w:pos="2835"/>
        </w:tabs>
        <w:ind w:left="284"/>
        <w:rPr>
          <w:color w:val="000000"/>
          <w:sz w:val="22"/>
          <w:szCs w:val="22"/>
        </w:rPr>
      </w:pPr>
      <w:r w:rsidRPr="0057408D">
        <w:rPr>
          <w:color w:val="000000"/>
          <w:sz w:val="22"/>
          <w:szCs w:val="22"/>
        </w:rPr>
        <w:t>NIM</w:t>
      </w:r>
      <w:r w:rsidRPr="0057408D">
        <w:rPr>
          <w:color w:val="000000"/>
          <w:sz w:val="22"/>
          <w:szCs w:val="22"/>
        </w:rPr>
        <w:tab/>
        <w:t>: 123200057</w:t>
      </w:r>
    </w:p>
    <w:p w14:paraId="0C8192D4" w14:textId="7B7ED827" w:rsidR="0057408D" w:rsidRPr="0057408D" w:rsidRDefault="0057408D" w:rsidP="0057408D">
      <w:pPr>
        <w:tabs>
          <w:tab w:val="left" w:pos="2381"/>
          <w:tab w:val="left" w:pos="2835"/>
        </w:tabs>
        <w:ind w:left="284"/>
        <w:rPr>
          <w:color w:val="000000"/>
          <w:sz w:val="22"/>
          <w:szCs w:val="22"/>
        </w:rPr>
      </w:pPr>
      <w:r w:rsidRPr="0057408D">
        <w:rPr>
          <w:color w:val="000000"/>
          <w:sz w:val="22"/>
          <w:szCs w:val="22"/>
        </w:rPr>
        <w:t>Program Studi</w:t>
      </w:r>
      <w:r w:rsidRPr="0057408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7408D">
        <w:rPr>
          <w:color w:val="000000"/>
          <w:sz w:val="22"/>
          <w:szCs w:val="22"/>
        </w:rPr>
        <w:t xml:space="preserve">: </w:t>
      </w:r>
      <w:proofErr w:type="spellStart"/>
      <w:r w:rsidRPr="0057408D">
        <w:rPr>
          <w:color w:val="000000"/>
          <w:sz w:val="22"/>
          <w:szCs w:val="22"/>
        </w:rPr>
        <w:t>Informatika</w:t>
      </w:r>
      <w:proofErr w:type="spellEnd"/>
    </w:p>
    <w:p w14:paraId="61EA9140" w14:textId="4C3741FC" w:rsidR="0057408D" w:rsidRPr="0057408D" w:rsidRDefault="0057408D" w:rsidP="0057408D">
      <w:pPr>
        <w:tabs>
          <w:tab w:val="left" w:pos="2381"/>
          <w:tab w:val="left" w:pos="2835"/>
        </w:tabs>
        <w:ind w:left="284"/>
        <w:rPr>
          <w:color w:val="000000"/>
          <w:sz w:val="22"/>
          <w:szCs w:val="22"/>
        </w:rPr>
      </w:pPr>
      <w:r w:rsidRPr="0057408D">
        <w:rPr>
          <w:color w:val="000000"/>
          <w:sz w:val="22"/>
          <w:szCs w:val="22"/>
        </w:rPr>
        <w:t>IPK</w:t>
      </w:r>
      <w:r w:rsidRPr="0057408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7408D">
        <w:rPr>
          <w:color w:val="000000"/>
          <w:sz w:val="22"/>
          <w:szCs w:val="22"/>
        </w:rPr>
        <w:t>: 3.78</w:t>
      </w:r>
    </w:p>
    <w:p w14:paraId="7ED333F7" w14:textId="7EEB3716" w:rsidR="0057408D" w:rsidRPr="0057408D" w:rsidRDefault="0057408D" w:rsidP="0057408D">
      <w:pPr>
        <w:tabs>
          <w:tab w:val="left" w:pos="2381"/>
          <w:tab w:val="left" w:pos="2835"/>
        </w:tabs>
        <w:ind w:left="284"/>
        <w:rPr>
          <w:color w:val="000000"/>
          <w:sz w:val="22"/>
          <w:szCs w:val="22"/>
        </w:rPr>
      </w:pPr>
      <w:r w:rsidRPr="0057408D">
        <w:rPr>
          <w:color w:val="000000"/>
          <w:sz w:val="22"/>
          <w:szCs w:val="22"/>
        </w:rPr>
        <w:t xml:space="preserve">SKS yang </w:t>
      </w:r>
      <w:proofErr w:type="spellStart"/>
      <w:r w:rsidRPr="0057408D">
        <w:rPr>
          <w:color w:val="000000"/>
          <w:sz w:val="22"/>
          <w:szCs w:val="22"/>
        </w:rPr>
        <w:t>ditempuh</w:t>
      </w:r>
      <w:proofErr w:type="spellEnd"/>
      <w:r w:rsidRPr="0057408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7408D">
        <w:rPr>
          <w:color w:val="000000"/>
          <w:sz w:val="22"/>
          <w:szCs w:val="22"/>
        </w:rPr>
        <w:t>: 139</w:t>
      </w:r>
    </w:p>
    <w:p w14:paraId="077D8445" w14:textId="20AD3F54" w:rsidR="0057408D" w:rsidRPr="0057408D" w:rsidRDefault="0057408D" w:rsidP="0057408D">
      <w:pPr>
        <w:tabs>
          <w:tab w:val="left" w:pos="2381"/>
          <w:tab w:val="left" w:pos="2835"/>
        </w:tabs>
        <w:ind w:left="284"/>
        <w:rPr>
          <w:color w:val="000000"/>
          <w:sz w:val="22"/>
          <w:szCs w:val="22"/>
        </w:rPr>
      </w:pPr>
      <w:proofErr w:type="spellStart"/>
      <w:r w:rsidRPr="0057408D">
        <w:rPr>
          <w:color w:val="000000"/>
          <w:sz w:val="22"/>
          <w:szCs w:val="22"/>
        </w:rPr>
        <w:t>Keminatan</w:t>
      </w:r>
      <w:proofErr w:type="spellEnd"/>
      <w:r w:rsidRPr="0057408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7408D">
        <w:rPr>
          <w:color w:val="000000"/>
          <w:sz w:val="22"/>
          <w:szCs w:val="22"/>
        </w:rPr>
        <w:t>: Machine Learning</w:t>
      </w:r>
    </w:p>
    <w:p w14:paraId="7547F027" w14:textId="31634891" w:rsidR="0057408D" w:rsidRPr="0057408D" w:rsidRDefault="0057408D" w:rsidP="0057408D">
      <w:pPr>
        <w:tabs>
          <w:tab w:val="left" w:pos="2381"/>
          <w:tab w:val="left" w:pos="2835"/>
        </w:tabs>
        <w:ind w:left="284"/>
        <w:rPr>
          <w:color w:val="000000"/>
          <w:sz w:val="22"/>
          <w:szCs w:val="22"/>
        </w:rPr>
      </w:pPr>
      <w:proofErr w:type="spellStart"/>
      <w:r w:rsidRPr="0057408D">
        <w:rPr>
          <w:color w:val="000000"/>
          <w:sz w:val="22"/>
          <w:szCs w:val="22"/>
        </w:rPr>
        <w:t>Bidang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proofErr w:type="spellStart"/>
      <w:r w:rsidRPr="0057408D">
        <w:rPr>
          <w:color w:val="000000"/>
          <w:sz w:val="22"/>
          <w:szCs w:val="22"/>
        </w:rPr>
        <w:t>Tugas</w:t>
      </w:r>
      <w:proofErr w:type="spellEnd"/>
      <w:r w:rsidRPr="0057408D">
        <w:rPr>
          <w:color w:val="000000"/>
          <w:sz w:val="22"/>
          <w:szCs w:val="22"/>
        </w:rPr>
        <w:t xml:space="preserve"> Akhir</w:t>
      </w:r>
      <w:r w:rsidRPr="0057408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7408D">
        <w:rPr>
          <w:color w:val="000000"/>
          <w:sz w:val="22"/>
          <w:szCs w:val="22"/>
        </w:rPr>
        <w:t xml:space="preserve">: </w:t>
      </w:r>
      <w:proofErr w:type="spellStart"/>
      <w:r w:rsidRPr="0057408D">
        <w:rPr>
          <w:color w:val="000000"/>
          <w:sz w:val="22"/>
          <w:szCs w:val="22"/>
        </w:rPr>
        <w:t>Prediksi</w:t>
      </w:r>
      <w:proofErr w:type="spellEnd"/>
    </w:p>
    <w:p w14:paraId="0F176069" w14:textId="77777777" w:rsidR="0057408D" w:rsidRDefault="0057408D" w:rsidP="0057408D">
      <w:pPr>
        <w:tabs>
          <w:tab w:val="left" w:pos="2381"/>
          <w:tab w:val="left" w:pos="2835"/>
        </w:tabs>
        <w:ind w:left="2880" w:hanging="2560"/>
        <w:jc w:val="both"/>
        <w:rPr>
          <w:color w:val="000000"/>
          <w:sz w:val="22"/>
          <w:szCs w:val="22"/>
        </w:rPr>
      </w:pPr>
      <w:proofErr w:type="spellStart"/>
      <w:r w:rsidRPr="0057408D">
        <w:rPr>
          <w:color w:val="000000"/>
          <w:sz w:val="22"/>
          <w:szCs w:val="22"/>
        </w:rPr>
        <w:t>Judul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proofErr w:type="spellStart"/>
      <w:r w:rsidRPr="0057408D">
        <w:rPr>
          <w:color w:val="000000"/>
          <w:sz w:val="22"/>
          <w:szCs w:val="22"/>
        </w:rPr>
        <w:t>Tugas</w:t>
      </w:r>
      <w:proofErr w:type="spellEnd"/>
      <w:r w:rsidRPr="0057408D">
        <w:rPr>
          <w:color w:val="000000"/>
          <w:sz w:val="22"/>
          <w:szCs w:val="22"/>
        </w:rPr>
        <w:t xml:space="preserve"> Akhir</w:t>
      </w:r>
      <w:r w:rsidRPr="0057408D"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Pr="0057408D">
        <w:rPr>
          <w:color w:val="000000"/>
          <w:sz w:val="22"/>
          <w:szCs w:val="22"/>
        </w:rPr>
        <w:t xml:space="preserve">: </w:t>
      </w:r>
      <w:proofErr w:type="spellStart"/>
      <w:r w:rsidRPr="0057408D">
        <w:rPr>
          <w:color w:val="000000"/>
          <w:sz w:val="22"/>
          <w:szCs w:val="22"/>
        </w:rPr>
        <w:t>Penerapan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proofErr w:type="spellStart"/>
      <w:r w:rsidRPr="0057408D">
        <w:rPr>
          <w:color w:val="000000"/>
          <w:sz w:val="22"/>
          <w:szCs w:val="22"/>
        </w:rPr>
        <w:t>ResNet</w:t>
      </w:r>
      <w:proofErr w:type="spellEnd"/>
      <w:r w:rsidRPr="0057408D">
        <w:rPr>
          <w:color w:val="000000"/>
          <w:sz w:val="22"/>
          <w:szCs w:val="22"/>
        </w:rPr>
        <w:t xml:space="preserve">-LSTM </w:t>
      </w:r>
      <w:proofErr w:type="spellStart"/>
      <w:r w:rsidRPr="0057408D">
        <w:rPr>
          <w:color w:val="000000"/>
          <w:sz w:val="22"/>
          <w:szCs w:val="22"/>
        </w:rPr>
        <w:t>untuk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proofErr w:type="spellStart"/>
      <w:r w:rsidRPr="0057408D">
        <w:rPr>
          <w:color w:val="000000"/>
          <w:sz w:val="22"/>
          <w:szCs w:val="22"/>
        </w:rPr>
        <w:t>Mengatasi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r w:rsidRPr="0057408D">
        <w:rPr>
          <w:i/>
          <w:iCs/>
          <w:color w:val="000000"/>
          <w:sz w:val="22"/>
          <w:szCs w:val="22"/>
        </w:rPr>
        <w:t>Vanishing Gradient</w:t>
      </w:r>
      <w:r w:rsidRPr="0057408D">
        <w:rPr>
          <w:color w:val="000000"/>
          <w:sz w:val="22"/>
          <w:szCs w:val="22"/>
        </w:rPr>
        <w:t xml:space="preserve"> pada </w:t>
      </w:r>
      <w:proofErr w:type="spellStart"/>
      <w:r w:rsidRPr="0057408D">
        <w:rPr>
          <w:color w:val="000000"/>
          <w:sz w:val="22"/>
          <w:szCs w:val="22"/>
        </w:rPr>
        <w:t>Prediksi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      </w:t>
      </w:r>
    </w:p>
    <w:p w14:paraId="1AA7B972" w14:textId="1E6A8F7A" w:rsidR="005142FE" w:rsidRDefault="0057408D" w:rsidP="0057408D">
      <w:pPr>
        <w:tabs>
          <w:tab w:val="left" w:pos="2381"/>
          <w:tab w:val="left" w:pos="2835"/>
        </w:tabs>
        <w:ind w:left="2880" w:hanging="256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</w:t>
      </w:r>
      <w:proofErr w:type="spellStart"/>
      <w:r w:rsidRPr="0057408D">
        <w:rPr>
          <w:color w:val="000000"/>
          <w:sz w:val="22"/>
          <w:szCs w:val="22"/>
        </w:rPr>
        <w:t>Konsentrasi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proofErr w:type="spellStart"/>
      <w:r w:rsidRPr="0057408D">
        <w:rPr>
          <w:color w:val="000000"/>
          <w:sz w:val="22"/>
          <w:szCs w:val="22"/>
        </w:rPr>
        <w:t>Polutan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proofErr w:type="spellStart"/>
      <w:r w:rsidRPr="0057408D">
        <w:rPr>
          <w:color w:val="000000"/>
          <w:sz w:val="22"/>
          <w:szCs w:val="22"/>
        </w:rPr>
        <w:t>dalam</w:t>
      </w:r>
      <w:proofErr w:type="spellEnd"/>
      <w:r w:rsidRPr="0057408D">
        <w:rPr>
          <w:color w:val="000000"/>
          <w:sz w:val="22"/>
          <w:szCs w:val="22"/>
        </w:rPr>
        <w:t xml:space="preserve"> </w:t>
      </w:r>
      <w:proofErr w:type="spellStart"/>
      <w:r w:rsidRPr="0057408D">
        <w:rPr>
          <w:color w:val="000000"/>
          <w:sz w:val="22"/>
          <w:szCs w:val="22"/>
        </w:rPr>
        <w:t>Kualitas</w:t>
      </w:r>
      <w:proofErr w:type="spellEnd"/>
      <w:r w:rsidRPr="0057408D">
        <w:rPr>
          <w:color w:val="000000"/>
          <w:sz w:val="22"/>
          <w:szCs w:val="22"/>
        </w:rPr>
        <w:t xml:space="preserve"> Udara DKI Jakarta</w:t>
      </w:r>
    </w:p>
    <w:p w14:paraId="04F62D6B" w14:textId="242316D2" w:rsidR="00D35F4E" w:rsidRDefault="0091777B" w:rsidP="0091777B">
      <w:pPr>
        <w:ind w:left="270"/>
        <w:rPr>
          <w:sz w:val="22"/>
          <w:szCs w:val="22"/>
        </w:rPr>
      </w:pP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proofErr w:type="spellStart"/>
      <w:r w:rsidR="00CE69C2">
        <w:rPr>
          <w:sz w:val="22"/>
          <w:szCs w:val="22"/>
        </w:rPr>
        <w:t>P</w:t>
      </w:r>
      <w:r>
        <w:rPr>
          <w:sz w:val="22"/>
          <w:szCs w:val="22"/>
        </w:rPr>
        <w:t>engajuan</w:t>
      </w:r>
      <w:proofErr w:type="spellEnd"/>
      <w:r w:rsidR="00026CEE">
        <w:rPr>
          <w:sz w:val="22"/>
          <w:szCs w:val="22"/>
        </w:rPr>
        <w:t xml:space="preserve"> </w:t>
      </w:r>
      <w:r w:rsidR="00026CEE" w:rsidRPr="00927BD6">
        <w:rPr>
          <w:i/>
          <w:iCs/>
          <w:sz w:val="18"/>
          <w:szCs w:val="18"/>
          <w:vertAlign w:val="superscript"/>
        </w:rPr>
        <w:t>*)</w:t>
      </w:r>
      <w:r w:rsidR="00026CEE" w:rsidRPr="00927BD6">
        <w:rPr>
          <w:i/>
          <w:iCs/>
          <w:sz w:val="18"/>
          <w:szCs w:val="18"/>
        </w:rPr>
        <w:t xml:space="preserve">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 xml:space="preserve">: </w:t>
      </w:r>
      <w:r w:rsidRPr="002C60C0">
        <w:rPr>
          <w:sz w:val="22"/>
          <w:szCs w:val="22"/>
        </w:rPr>
        <w:t>…………………………………………</w:t>
      </w:r>
      <w:r>
        <w:rPr>
          <w:sz w:val="22"/>
          <w:szCs w:val="22"/>
        </w:rPr>
        <w:t>………………………………………..</w:t>
      </w:r>
    </w:p>
    <w:p w14:paraId="2F7B0DD2" w14:textId="1ECE0643" w:rsidR="0091777B" w:rsidRDefault="0091777B" w:rsidP="0091777B"/>
    <w:p w14:paraId="78BF4AB9" w14:textId="16B6281D" w:rsidR="0091777B" w:rsidRDefault="0091777B" w:rsidP="0091777B">
      <w:pPr>
        <w:ind w:left="270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r w:rsidR="0083603C">
        <w:t>Seminar</w:t>
      </w:r>
      <w:r>
        <w:t xml:space="preserve"> </w:t>
      </w:r>
      <w:proofErr w:type="spellStart"/>
      <w:r>
        <w:t>Tugas</w:t>
      </w:r>
      <w:proofErr w:type="spellEnd"/>
      <w:r>
        <w:t xml:space="preserve"> Akhir</w:t>
      </w:r>
      <w:r w:rsidR="00026CEE">
        <w:t xml:space="preserve"> </w:t>
      </w:r>
      <w:r w:rsidR="00026CEE" w:rsidRPr="00927BD6">
        <w:rPr>
          <w:i/>
          <w:iCs/>
          <w:sz w:val="18"/>
          <w:szCs w:val="18"/>
          <w:vertAlign w:val="superscript"/>
        </w:rPr>
        <w:t>*</w:t>
      </w:r>
      <w:r w:rsidR="00895BF3">
        <w:rPr>
          <w:i/>
          <w:iCs/>
          <w:sz w:val="18"/>
          <w:szCs w:val="18"/>
          <w:vertAlign w:val="superscript"/>
        </w:rPr>
        <w:t>*</w:t>
      </w:r>
      <w:r w:rsidR="00026CEE" w:rsidRPr="00927BD6">
        <w:rPr>
          <w:i/>
          <w:iCs/>
          <w:sz w:val="18"/>
          <w:szCs w:val="18"/>
          <w:vertAlign w:val="superscript"/>
        </w:rPr>
        <w:t>)</w:t>
      </w:r>
      <w:r>
        <w:t xml:space="preserve"> :</w:t>
      </w:r>
    </w:p>
    <w:tbl>
      <w:tblPr>
        <w:tblW w:w="0" w:type="auto"/>
        <w:tblInd w:w="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8784"/>
      </w:tblGrid>
      <w:tr w:rsidR="0091777B" w14:paraId="348A6E02" w14:textId="585873A2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64447FB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58FACC" w14:textId="6603768F" w:rsidR="0091777B" w:rsidRDefault="0083603C" w:rsidP="0091777B">
            <w:proofErr w:type="spellStart"/>
            <w:r>
              <w:t>Naskah</w:t>
            </w:r>
            <w:proofErr w:type="spellEnd"/>
            <w:r w:rsidR="0091777B">
              <w:t xml:space="preserve"> </w:t>
            </w:r>
            <w:proofErr w:type="spellStart"/>
            <w:r w:rsidR="0091777B">
              <w:t>Tugas</w:t>
            </w:r>
            <w:proofErr w:type="spellEnd"/>
            <w:r w:rsidR="0091777B">
              <w:t xml:space="preserve"> Akhir </w:t>
            </w:r>
            <w:proofErr w:type="spellStart"/>
            <w:r w:rsidR="00830BB2">
              <w:t>sebanyak</w:t>
            </w:r>
            <w:proofErr w:type="spellEnd"/>
            <w:r w:rsidR="00830BB2">
              <w:t xml:space="preserve"> </w:t>
            </w:r>
            <w:r w:rsidR="00830BB2" w:rsidRPr="006922C6">
              <w:rPr>
                <w:b/>
                <w:bCs/>
              </w:rPr>
              <w:t xml:space="preserve">4 </w:t>
            </w:r>
            <w:proofErr w:type="spellStart"/>
            <w:r w:rsidR="00830BB2" w:rsidRPr="006922C6">
              <w:rPr>
                <w:b/>
                <w:bCs/>
              </w:rPr>
              <w:t>eksemplar</w:t>
            </w:r>
            <w:proofErr w:type="spellEnd"/>
          </w:p>
        </w:tc>
      </w:tr>
      <w:tr w:rsidR="0091777B" w14:paraId="32EB159A" w14:textId="7CD2EDC2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FEFF085" w14:textId="77777777" w:rsidR="0091777B" w:rsidRDefault="0091777B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F8344C" w14:textId="2DE84C14" w:rsidR="0091777B" w:rsidRDefault="0091777B" w:rsidP="006922C6">
            <w:pPr>
              <w:tabs>
                <w:tab w:val="left" w:pos="8534"/>
              </w:tabs>
            </w:pPr>
            <w:proofErr w:type="spellStart"/>
            <w:r>
              <w:t>Melampirkan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KRS </w:t>
            </w:r>
            <w:proofErr w:type="spellStart"/>
            <w:r w:rsidR="00026CEE" w:rsidRPr="006922C6">
              <w:rPr>
                <w:b/>
                <w:bCs/>
              </w:rPr>
              <w:t>sedang</w:t>
            </w:r>
            <w:proofErr w:type="spellEnd"/>
            <w:r w:rsidR="00026CEE" w:rsidRPr="006922C6">
              <w:rPr>
                <w:b/>
                <w:bCs/>
              </w:rPr>
              <w:t xml:space="preserve"> </w:t>
            </w:r>
            <w:proofErr w:type="spellStart"/>
            <w:r w:rsidR="00026CEE" w:rsidRPr="006922C6">
              <w:rPr>
                <w:b/>
                <w:bCs/>
              </w:rPr>
              <w:t>menempuh</w:t>
            </w:r>
            <w:proofErr w:type="spellEnd"/>
            <w:r w:rsidRPr="006922C6">
              <w:rPr>
                <w:b/>
                <w:bCs/>
              </w:rPr>
              <w:t xml:space="preserve"> </w:t>
            </w:r>
            <w:proofErr w:type="spellStart"/>
            <w:r w:rsidRPr="006922C6">
              <w:rPr>
                <w:b/>
                <w:bCs/>
              </w:rPr>
              <w:t>mata</w:t>
            </w:r>
            <w:proofErr w:type="spellEnd"/>
            <w:r w:rsidRPr="006922C6">
              <w:rPr>
                <w:b/>
                <w:bCs/>
              </w:rPr>
              <w:t xml:space="preserve"> </w:t>
            </w:r>
            <w:proofErr w:type="spellStart"/>
            <w:r w:rsidRPr="006922C6">
              <w:rPr>
                <w:b/>
                <w:bCs/>
              </w:rPr>
              <w:t>kuliah</w:t>
            </w:r>
            <w:proofErr w:type="spellEnd"/>
            <w:r w:rsidRPr="006922C6">
              <w:rPr>
                <w:b/>
                <w:bCs/>
              </w:rPr>
              <w:t xml:space="preserve"> </w:t>
            </w:r>
            <w:proofErr w:type="spellStart"/>
            <w:r w:rsidR="0083603C" w:rsidRPr="006922C6">
              <w:rPr>
                <w:b/>
                <w:bCs/>
              </w:rPr>
              <w:t>Tugas</w:t>
            </w:r>
            <w:proofErr w:type="spellEnd"/>
            <w:r w:rsidR="0083603C" w:rsidRPr="006922C6">
              <w:rPr>
                <w:b/>
                <w:bCs/>
              </w:rPr>
              <w:t xml:space="preserve"> Akhir I</w:t>
            </w:r>
            <w:r w:rsidR="0071566A" w:rsidRPr="006922C6">
              <w:rPr>
                <w:b/>
                <w:bCs/>
              </w:rPr>
              <w:t>I</w:t>
            </w:r>
            <w:r w:rsidRPr="0091777B">
              <w:t xml:space="preserve"> </w:t>
            </w:r>
          </w:p>
        </w:tc>
      </w:tr>
      <w:tr w:rsidR="0071566A" w14:paraId="5672D634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C0DE029" w14:textId="77777777" w:rsidR="0071566A" w:rsidRDefault="0071566A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5D542B" w14:textId="28700520" w:rsidR="0071566A" w:rsidRDefault="0071566A" w:rsidP="006922C6">
            <w:pPr>
              <w:tabs>
                <w:tab w:val="left" w:pos="8534"/>
              </w:tabs>
            </w:pPr>
            <w:proofErr w:type="spellStart"/>
            <w:r>
              <w:t>Melampirkan</w:t>
            </w:r>
            <w:proofErr w:type="spellEnd"/>
            <w: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KHS </w:t>
            </w:r>
            <w:proofErr w:type="spellStart"/>
            <w:r w:rsidRPr="006922C6">
              <w:rPr>
                <w:b/>
                <w:bCs/>
              </w:rPr>
              <w:t>telah</w:t>
            </w:r>
            <w:proofErr w:type="spellEnd"/>
            <w:r w:rsidRPr="006922C6">
              <w:rPr>
                <w:b/>
                <w:bCs/>
              </w:rPr>
              <w:t xml:space="preserve"> </w:t>
            </w:r>
            <w:proofErr w:type="spellStart"/>
            <w:r w:rsidRPr="006922C6">
              <w:rPr>
                <w:b/>
                <w:bCs/>
              </w:rPr>
              <w:t>menempuh</w:t>
            </w:r>
            <w:proofErr w:type="spellEnd"/>
            <w:r w:rsidRPr="006922C6">
              <w:rPr>
                <w:b/>
                <w:bCs/>
              </w:rPr>
              <w:t xml:space="preserve"> minimal 138 SKS</w:t>
            </w:r>
          </w:p>
        </w:tc>
      </w:tr>
      <w:tr w:rsidR="00895BF3" w14:paraId="7609FC3C" w14:textId="77777777" w:rsidTr="006922C6">
        <w:trPr>
          <w:trHeight w:val="576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1795D2A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C34809C" w14:textId="59F3983B" w:rsidR="006159CE" w:rsidRDefault="00895BF3" w:rsidP="006922C6">
            <w:pPr>
              <w:tabs>
                <w:tab w:val="left" w:pos="8534"/>
              </w:tabs>
            </w:pPr>
            <w:r>
              <w:t>B</w:t>
            </w:r>
            <w:r w:rsidR="006159CE">
              <w:t xml:space="preserve">ukti </w:t>
            </w:r>
            <w:proofErr w:type="spellStart"/>
            <w:r w:rsidR="006159CE">
              <w:t>telah</w:t>
            </w:r>
            <w:proofErr w:type="spellEnd"/>
            <w:r w:rsidR="006159CE">
              <w:t xml:space="preserve"> </w:t>
            </w:r>
            <w:proofErr w:type="spellStart"/>
            <w:r w:rsidR="006159CE">
              <w:t>melaksanakan</w:t>
            </w:r>
            <w:proofErr w:type="spellEnd"/>
            <w:r w:rsidR="006159CE">
              <w:t xml:space="preserve"> </w:t>
            </w:r>
            <w:proofErr w:type="spellStart"/>
            <w:r w:rsidR="006159CE">
              <w:t>b</w:t>
            </w:r>
            <w:r w:rsidR="00F82C60">
              <w:t>i</w:t>
            </w:r>
            <w:r w:rsidR="006159CE">
              <w:t>mbingan</w:t>
            </w:r>
            <w:proofErr w:type="spellEnd"/>
            <w:r w:rsidR="006159CE">
              <w:t xml:space="preserve"> </w:t>
            </w:r>
            <w:proofErr w:type="spellStart"/>
            <w:r w:rsidR="006159CE">
              <w:t>sebanyak</w:t>
            </w:r>
            <w:proofErr w:type="spellEnd"/>
            <w:r w:rsidR="006159CE">
              <w:t xml:space="preserve"> </w:t>
            </w:r>
            <w:r w:rsidR="006159CE" w:rsidRPr="006922C6">
              <w:rPr>
                <w:b/>
                <w:bCs/>
              </w:rPr>
              <w:t>minimal 8 kali/</w:t>
            </w:r>
            <w:proofErr w:type="spellStart"/>
            <w:r w:rsidR="006159CE" w:rsidRPr="006922C6">
              <w:rPr>
                <w:b/>
                <w:bCs/>
              </w:rPr>
              <w:t>pembimbing</w:t>
            </w:r>
            <w:proofErr w:type="spellEnd"/>
            <w:r w:rsidR="006159CE">
              <w:t xml:space="preserve"> </w:t>
            </w:r>
          </w:p>
          <w:p w14:paraId="77F7BC91" w14:textId="52723DC0" w:rsidR="00895BF3" w:rsidRDefault="006159CE" w:rsidP="006922C6">
            <w:pPr>
              <w:tabs>
                <w:tab w:val="left" w:pos="8534"/>
              </w:tabs>
            </w:pPr>
            <w:r>
              <w:t>(</w:t>
            </w:r>
            <w:proofErr w:type="spellStart"/>
            <w:r>
              <w:t>mengumpulkan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 w:rsidR="00895BF3">
              <w:t>uku</w:t>
            </w:r>
            <w:proofErr w:type="spellEnd"/>
            <w:r w:rsidR="00895BF3">
              <w:t xml:space="preserve"> </w:t>
            </w:r>
            <w:proofErr w:type="spellStart"/>
            <w:r w:rsidR="00895BF3">
              <w:t>Bimbingan</w:t>
            </w:r>
            <w:proofErr w:type="spellEnd"/>
            <w:r w:rsidR="00895BF3">
              <w:t xml:space="preserve"> </w:t>
            </w:r>
            <w:proofErr w:type="spellStart"/>
            <w:r w:rsidR="00895BF3">
              <w:t>Tugas</w:t>
            </w:r>
            <w:proofErr w:type="spellEnd"/>
            <w:r w:rsidR="00895BF3">
              <w:t xml:space="preserve"> Akhir</w:t>
            </w:r>
            <w:r>
              <w:t>)</w:t>
            </w:r>
          </w:p>
        </w:tc>
      </w:tr>
      <w:tr w:rsidR="00895BF3" w14:paraId="52872B36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5E91DB1D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8FC50C" w14:textId="61A3CC8D" w:rsidR="00895BF3" w:rsidRDefault="00895BF3" w:rsidP="006922C6">
            <w:pPr>
              <w:tabs>
                <w:tab w:val="left" w:pos="8534"/>
              </w:tabs>
            </w:pPr>
            <w:proofErr w:type="spellStart"/>
            <w:r w:rsidRPr="006922C6">
              <w:rPr>
                <w:i/>
                <w:iCs/>
              </w:rPr>
              <w:t>Fotocopy</w:t>
            </w:r>
            <w:proofErr w:type="spellEnd"/>
            <w:r>
              <w:t xml:space="preserve"> Kartu </w:t>
            </w:r>
            <w:proofErr w:type="spellStart"/>
            <w:r>
              <w:t>Mahasiswa</w:t>
            </w:r>
            <w:proofErr w:type="spellEnd"/>
            <w:r>
              <w:t xml:space="preserve"> (2 </w:t>
            </w:r>
            <w:proofErr w:type="spellStart"/>
            <w:r>
              <w:t>lembar</w:t>
            </w:r>
            <w:proofErr w:type="spellEnd"/>
            <w:r>
              <w:t>)</w:t>
            </w:r>
          </w:p>
        </w:tc>
      </w:tr>
      <w:tr w:rsidR="00895BF3" w14:paraId="4DBA0819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63C97CB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D981066" w14:textId="1E00B08B" w:rsidR="00895BF3" w:rsidRPr="00895BF3" w:rsidRDefault="00895BF3" w:rsidP="006922C6">
            <w:pPr>
              <w:tabs>
                <w:tab w:val="left" w:pos="8534"/>
              </w:tabs>
            </w:pPr>
            <w:proofErr w:type="spellStart"/>
            <w:r w:rsidRPr="006922C6">
              <w:rPr>
                <w:i/>
                <w:iCs/>
              </w:rPr>
              <w:t>Fotocopy</w:t>
            </w:r>
            <w:proofErr w:type="spellEnd"/>
            <w:r w:rsidRPr="006922C6">
              <w:rPr>
                <w:i/>
                <w:iCs/>
              </w:rPr>
              <w:t xml:space="preserve"> </w:t>
            </w:r>
            <w:r w:rsidR="00B759D3" w:rsidRPr="00B759D3">
              <w:t>I</w:t>
            </w:r>
            <w:r>
              <w:t xml:space="preserve">jazah </w:t>
            </w:r>
            <w:proofErr w:type="spellStart"/>
            <w:r w:rsidR="00B759D3">
              <w:t>T</w:t>
            </w:r>
            <w:r>
              <w:t>erakhir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dilegalisir</w:t>
            </w:r>
            <w:proofErr w:type="spellEnd"/>
            <w:r>
              <w:t xml:space="preserve"> (2 </w:t>
            </w:r>
            <w:proofErr w:type="spellStart"/>
            <w:r>
              <w:t>lembar</w:t>
            </w:r>
            <w:proofErr w:type="spellEnd"/>
            <w:r>
              <w:t>)</w:t>
            </w:r>
          </w:p>
        </w:tc>
      </w:tr>
      <w:tr w:rsidR="00895BF3" w14:paraId="08E20BFB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4F4DA00B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019C9C" w14:textId="26DEACA7" w:rsidR="00895BF3" w:rsidRPr="00895BF3" w:rsidRDefault="00895BF3" w:rsidP="006922C6">
            <w:pPr>
              <w:tabs>
                <w:tab w:val="left" w:pos="8534"/>
              </w:tabs>
            </w:pPr>
            <w:proofErr w:type="spellStart"/>
            <w:r w:rsidRPr="006922C6">
              <w:rPr>
                <w:i/>
                <w:iCs/>
              </w:rPr>
              <w:t>Fotocopy</w:t>
            </w:r>
            <w:proofErr w:type="spellEnd"/>
            <w:r w:rsidRPr="006922C6">
              <w:rPr>
                <w:i/>
                <w:iCs/>
              </w:rPr>
              <w:t xml:space="preserve"> </w:t>
            </w:r>
            <w:proofErr w:type="spellStart"/>
            <w:r w:rsidR="00B759D3">
              <w:t>A</w:t>
            </w:r>
            <w:r>
              <w:t>kte</w:t>
            </w:r>
            <w:proofErr w:type="spellEnd"/>
            <w:r>
              <w:t xml:space="preserve"> </w:t>
            </w:r>
            <w:proofErr w:type="spellStart"/>
            <w:r w:rsidR="00B759D3">
              <w:t>K</w:t>
            </w:r>
            <w:r>
              <w:t>elahiran</w:t>
            </w:r>
            <w:proofErr w:type="spellEnd"/>
            <w:r>
              <w:t xml:space="preserve"> (2 </w:t>
            </w:r>
            <w:proofErr w:type="spellStart"/>
            <w:r>
              <w:t>lembar</w:t>
            </w:r>
            <w:proofErr w:type="spellEnd"/>
            <w:r>
              <w:t>)</w:t>
            </w:r>
          </w:p>
        </w:tc>
      </w:tr>
      <w:tr w:rsidR="002D7591" w14:paraId="254E4247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63B87823" w14:textId="77777777" w:rsidR="002D7591" w:rsidRDefault="002D7591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E5B49A" w14:textId="3BC523C9" w:rsidR="002D7591" w:rsidRPr="002D7591" w:rsidRDefault="002D7591" w:rsidP="006922C6">
            <w:pPr>
              <w:tabs>
                <w:tab w:val="left" w:pos="8534"/>
              </w:tabs>
            </w:pPr>
            <w:proofErr w:type="spellStart"/>
            <w:r w:rsidRPr="006922C6">
              <w:rPr>
                <w:i/>
                <w:iCs/>
              </w:rPr>
              <w:t>Fotocopy</w:t>
            </w:r>
            <w:proofErr w:type="spellEnd"/>
            <w:r w:rsidRPr="006922C6">
              <w:rPr>
                <w:i/>
                <w:iCs/>
              </w:rPr>
              <w:t xml:space="preserve"> </w:t>
            </w:r>
            <w:proofErr w:type="spellStart"/>
            <w:r>
              <w:t>bukti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Praktek</w:t>
            </w:r>
            <w:proofErr w:type="spellEnd"/>
            <w:r>
              <w:t xml:space="preserve"> </w:t>
            </w:r>
          </w:p>
        </w:tc>
      </w:tr>
      <w:tr w:rsidR="00895BF3" w14:paraId="759CFDBC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3BA4051" w14:textId="77777777" w:rsidR="00895BF3" w:rsidRDefault="00895BF3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4232A0" w14:textId="5855B99E" w:rsidR="00895BF3" w:rsidRPr="00895BF3" w:rsidRDefault="00895BF3" w:rsidP="006922C6">
            <w:pPr>
              <w:tabs>
                <w:tab w:val="left" w:pos="8534"/>
              </w:tabs>
            </w:pPr>
            <w:proofErr w:type="spellStart"/>
            <w:r>
              <w:t>Transkrip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yang </w:t>
            </w:r>
            <w:proofErr w:type="spellStart"/>
            <w:r>
              <w:t>disahkan</w:t>
            </w:r>
            <w:proofErr w:type="spellEnd"/>
            <w:r>
              <w:t xml:space="preserve"> oleh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</w:p>
        </w:tc>
      </w:tr>
      <w:tr w:rsidR="00830BB2" w14:paraId="17C4C9D6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958418F" w14:textId="77777777" w:rsidR="00830BB2" w:rsidRDefault="00830BB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D7D2F4" w14:textId="74CD076B" w:rsidR="00830BB2" w:rsidRDefault="0071566A" w:rsidP="006922C6">
            <w:pPr>
              <w:tabs>
                <w:tab w:val="left" w:pos="8534"/>
              </w:tabs>
            </w:pPr>
            <w:r>
              <w:t xml:space="preserve">Hasil </w:t>
            </w: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plagiasi</w:t>
            </w:r>
            <w:proofErr w:type="spellEnd"/>
            <w:r>
              <w:t xml:space="preserve"> </w:t>
            </w:r>
            <w:proofErr w:type="spellStart"/>
            <w:r>
              <w:t>naskah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</w:t>
            </w:r>
          </w:p>
        </w:tc>
      </w:tr>
      <w:tr w:rsidR="00830BB2" w14:paraId="48FEE0C6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333504A1" w14:textId="77777777" w:rsidR="00830BB2" w:rsidRDefault="00830BB2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FF6CD5" w14:textId="58416930" w:rsidR="00830BB2" w:rsidRDefault="0071566A" w:rsidP="006922C6">
            <w:pPr>
              <w:tabs>
                <w:tab w:val="left" w:pos="8534"/>
              </w:tabs>
            </w:pPr>
            <w:r>
              <w:t xml:space="preserve">Draft </w:t>
            </w:r>
            <w:proofErr w:type="spellStart"/>
            <w:r>
              <w:t>Jurnal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</w:p>
        </w:tc>
      </w:tr>
      <w:tr w:rsidR="0071566A" w14:paraId="4D4FF1BB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7BD1B6CD" w14:textId="77777777" w:rsidR="0071566A" w:rsidRDefault="0071566A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75EDCF8" w14:textId="216AA5D7" w:rsidR="0071566A" w:rsidRDefault="0071566A" w:rsidP="006922C6">
            <w:pPr>
              <w:tabs>
                <w:tab w:val="left" w:pos="8534"/>
              </w:tabs>
            </w:pPr>
            <w:r>
              <w:t xml:space="preserve">Bukti </w:t>
            </w:r>
            <w:proofErr w:type="spellStart"/>
            <w:r>
              <w:t>Pembayaran</w:t>
            </w:r>
            <w:proofErr w:type="spellEnd"/>
            <w:r>
              <w:t xml:space="preserve"> UKT</w:t>
            </w:r>
          </w:p>
        </w:tc>
      </w:tr>
      <w:tr w:rsidR="0071566A" w14:paraId="617F5417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1364C820" w14:textId="77777777" w:rsidR="0071566A" w:rsidRDefault="0071566A" w:rsidP="0091777B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5E1CB0" w14:textId="2586E45D" w:rsidR="0071566A" w:rsidRDefault="0071566A" w:rsidP="006922C6">
            <w:pPr>
              <w:tabs>
                <w:tab w:val="left" w:pos="8534"/>
              </w:tabs>
            </w:pPr>
            <w:r>
              <w:t xml:space="preserve">Form </w:t>
            </w:r>
            <w:proofErr w:type="spellStart"/>
            <w:r w:rsidR="00C620F7">
              <w:t>Catatan</w:t>
            </w:r>
            <w:proofErr w:type="spellEnd"/>
            <w:r w:rsidR="00C620F7">
              <w:t xml:space="preserve"> </w:t>
            </w:r>
            <w:proofErr w:type="spellStart"/>
            <w:r w:rsidR="00C620F7">
              <w:t>Revisi</w:t>
            </w:r>
            <w:proofErr w:type="spellEnd"/>
            <w:r>
              <w:t xml:space="preserve"> Seminar </w:t>
            </w:r>
            <w:proofErr w:type="spellStart"/>
            <w:r>
              <w:t>Tugas</w:t>
            </w:r>
            <w:proofErr w:type="spellEnd"/>
            <w:r>
              <w:t xml:space="preserve"> Akhir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disahkan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(S.0</w:t>
            </w:r>
            <w:r w:rsidR="00C620F7">
              <w:t>7</w:t>
            </w:r>
            <w:r>
              <w:t>)</w:t>
            </w:r>
          </w:p>
        </w:tc>
      </w:tr>
      <w:tr w:rsidR="00830BB2" w14:paraId="460E33BE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2C2DB8BC" w14:textId="77777777" w:rsidR="00830BB2" w:rsidRDefault="00830BB2" w:rsidP="00830BB2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114CD20" w14:textId="140FFC1C" w:rsidR="00830BB2" w:rsidRDefault="00830BB2" w:rsidP="006922C6">
            <w:pPr>
              <w:tabs>
                <w:tab w:val="left" w:pos="8534"/>
              </w:tabs>
            </w:pPr>
            <w:r>
              <w:t xml:space="preserve">Form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 w:rsidR="0071566A">
              <w:t>Sidang</w:t>
            </w:r>
            <w:proofErr w:type="spellEnd"/>
            <w:r>
              <w:t xml:space="preserve"> </w:t>
            </w:r>
            <w:proofErr w:type="spellStart"/>
            <w:r>
              <w:t>Tugas</w:t>
            </w:r>
            <w:proofErr w:type="spellEnd"/>
            <w:r>
              <w:t xml:space="preserve"> Akhir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Pembimbing</w:t>
            </w:r>
            <w:proofErr w:type="spellEnd"/>
            <w:r>
              <w:t xml:space="preserve"> (</w:t>
            </w:r>
            <w:r w:rsidR="003F1F07">
              <w:t>S</w:t>
            </w:r>
            <w:r w:rsidR="0071566A">
              <w:t>P</w:t>
            </w:r>
            <w:r w:rsidR="003F1F07">
              <w:t>.0</w:t>
            </w:r>
            <w:r w:rsidR="0071566A">
              <w:t>2</w:t>
            </w:r>
            <w:r w:rsidR="003F1F07">
              <w:t>)</w:t>
            </w:r>
          </w:p>
        </w:tc>
      </w:tr>
      <w:tr w:rsidR="0071566A" w14:paraId="1A2DCF57" w14:textId="77777777" w:rsidTr="006922C6">
        <w:trPr>
          <w:trHeight w:val="288"/>
        </w:trPr>
        <w:tc>
          <w:tcPr>
            <w:tcW w:w="576" w:type="dxa"/>
            <w:tcBorders>
              <w:right w:val="single" w:sz="4" w:space="0" w:color="auto"/>
            </w:tcBorders>
            <w:shd w:val="clear" w:color="auto" w:fill="auto"/>
          </w:tcPr>
          <w:p w14:paraId="04A0B0FE" w14:textId="77777777" w:rsidR="0071566A" w:rsidRDefault="0071566A" w:rsidP="00830BB2"/>
        </w:tc>
        <w:tc>
          <w:tcPr>
            <w:tcW w:w="87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3B2B746" w14:textId="6D215049" w:rsidR="0071566A" w:rsidRDefault="00AA0754" w:rsidP="006922C6">
            <w:pPr>
              <w:tabs>
                <w:tab w:val="left" w:pos="8534"/>
              </w:tabs>
            </w:pPr>
            <w:proofErr w:type="spellStart"/>
            <w:r w:rsidRPr="00AA0754">
              <w:rPr>
                <w:i/>
                <w:iCs/>
              </w:rPr>
              <w:t>Fotocopy</w:t>
            </w:r>
            <w:proofErr w:type="spellEnd"/>
            <w:r>
              <w:t xml:space="preserve"> </w:t>
            </w:r>
            <w:r w:rsidR="00B759D3">
              <w:t>KTP</w:t>
            </w:r>
            <w:r w:rsidR="008E7B87">
              <w:t xml:space="preserve"> </w:t>
            </w:r>
          </w:p>
        </w:tc>
      </w:tr>
    </w:tbl>
    <w:p w14:paraId="4945D580" w14:textId="14FAB256" w:rsidR="00895BF3" w:rsidRDefault="00895BF3" w:rsidP="0091777B"/>
    <w:p w14:paraId="1E46F9B1" w14:textId="77777777" w:rsidR="00895BF3" w:rsidRPr="00FA476C" w:rsidRDefault="00895BF3" w:rsidP="00895BF3">
      <w:pPr>
        <w:ind w:left="270"/>
        <w:rPr>
          <w:u w:val="single"/>
        </w:rPr>
      </w:pPr>
      <w:proofErr w:type="spellStart"/>
      <w:r w:rsidRPr="00FA476C">
        <w:rPr>
          <w:u w:val="single"/>
        </w:rPr>
        <w:t>Catatan</w:t>
      </w:r>
      <w:proofErr w:type="spellEnd"/>
      <w:r w:rsidRPr="00FA476C">
        <w:rPr>
          <w:u w:val="single"/>
        </w:rPr>
        <w:t>:</w:t>
      </w:r>
    </w:p>
    <w:p w14:paraId="3D048A40" w14:textId="49EF09DC" w:rsidR="00895BF3" w:rsidRDefault="00895BF3" w:rsidP="00895BF3">
      <w:pPr>
        <w:ind w:left="270"/>
      </w:pPr>
      <w:proofErr w:type="spellStart"/>
      <w:r>
        <w:t>Persyaratan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stopmap</w:t>
      </w:r>
      <w:proofErr w:type="spellEnd"/>
      <w:r>
        <w:t xml:space="preserve"> folio </w:t>
      </w:r>
      <w:proofErr w:type="spellStart"/>
      <w:r>
        <w:t>warna</w:t>
      </w:r>
      <w:proofErr w:type="spellEnd"/>
      <w:r>
        <w:t xml:space="preserve"> </w:t>
      </w:r>
      <w:proofErr w:type="spellStart"/>
      <w:r>
        <w:rPr>
          <w:b/>
          <w:bCs/>
        </w:rPr>
        <w:t>biru</w:t>
      </w:r>
      <w:proofErr w:type="spellEnd"/>
      <w:r>
        <w:t>.</w:t>
      </w:r>
      <w:r w:rsidR="00154024">
        <w:t xml:space="preserve"> </w:t>
      </w:r>
      <w:proofErr w:type="spellStart"/>
      <w:r>
        <w:t>Tuliskan</w:t>
      </w:r>
      <w:proofErr w:type="spellEnd"/>
      <w:r>
        <w:t xml:space="preserve"> Nama, NIM, dan Prodi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stopmap</w:t>
      </w:r>
      <w:proofErr w:type="spellEnd"/>
    </w:p>
    <w:p w14:paraId="4DEC958D" w14:textId="77777777" w:rsidR="00AA7FFB" w:rsidRDefault="00AA7FFB" w:rsidP="0091777B"/>
    <w:p w14:paraId="725A0E4B" w14:textId="77777777" w:rsidR="00154024" w:rsidRDefault="00154024" w:rsidP="00154024">
      <w:pPr>
        <w:ind w:left="270"/>
      </w:pPr>
      <w:proofErr w:type="spellStart"/>
      <w:r>
        <w:t>Diperiksa</w:t>
      </w:r>
      <w:proofErr w:type="spellEnd"/>
      <w:r>
        <w:t xml:space="preserve"> dan </w:t>
      </w:r>
      <w:proofErr w:type="spellStart"/>
      <w:r>
        <w:t>Disetujui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E33721" w14:textId="79FA6C77" w:rsidR="00154024" w:rsidRDefault="00154024" w:rsidP="00154024">
      <w:pPr>
        <w:ind w:left="270"/>
      </w:pPr>
      <w:r>
        <w:t xml:space="preserve">TU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14:paraId="3EC6A569" w14:textId="77777777" w:rsidR="00154024" w:rsidRDefault="00154024" w:rsidP="00154024">
      <w:pPr>
        <w:ind w:left="270"/>
      </w:pPr>
    </w:p>
    <w:p w14:paraId="65C47E5D" w14:textId="77777777" w:rsidR="00154024" w:rsidRDefault="00154024" w:rsidP="00154024">
      <w:pPr>
        <w:ind w:left="270"/>
      </w:pPr>
    </w:p>
    <w:p w14:paraId="6D2D034E" w14:textId="77777777" w:rsidR="00154024" w:rsidRDefault="00154024" w:rsidP="00154024">
      <w:pPr>
        <w:ind w:left="270"/>
      </w:pPr>
    </w:p>
    <w:p w14:paraId="0F259F26" w14:textId="0B9857F1" w:rsidR="005633FA" w:rsidRDefault="00154024" w:rsidP="00154024">
      <w:pPr>
        <w:ind w:left="270"/>
      </w:pPr>
      <w:r>
        <w:t>(……………………………………)</w:t>
      </w:r>
    </w:p>
    <w:p w14:paraId="6E726A3A" w14:textId="77777777" w:rsidR="00154024" w:rsidRDefault="00154024" w:rsidP="00154024">
      <w:pPr>
        <w:ind w:left="270"/>
      </w:pPr>
    </w:p>
    <w:p w14:paraId="3A9B1255" w14:textId="7558193D" w:rsidR="00026CEE" w:rsidRPr="00D231A8" w:rsidRDefault="00026CEE" w:rsidP="00895BF3">
      <w:pPr>
        <w:jc w:val="right"/>
      </w:pPr>
      <w:bookmarkStart w:id="0" w:name="_Hlk42252279"/>
      <w:r w:rsidRPr="00927BD6">
        <w:rPr>
          <w:i/>
          <w:iCs/>
          <w:sz w:val="18"/>
          <w:szCs w:val="18"/>
          <w:vertAlign w:val="superscript"/>
        </w:rPr>
        <w:t>*)</w:t>
      </w:r>
      <w:r w:rsidRPr="00927BD6">
        <w:rPr>
          <w:i/>
          <w:iCs/>
          <w:sz w:val="18"/>
          <w:szCs w:val="18"/>
        </w:rPr>
        <w:t xml:space="preserve"> </w:t>
      </w:r>
      <w:bookmarkEnd w:id="0"/>
      <w:proofErr w:type="spellStart"/>
      <w:r>
        <w:rPr>
          <w:i/>
          <w:iCs/>
          <w:sz w:val="18"/>
          <w:szCs w:val="18"/>
        </w:rPr>
        <w:t>Diisi</w:t>
      </w:r>
      <w:proofErr w:type="spellEnd"/>
      <w:r>
        <w:rPr>
          <w:i/>
          <w:iCs/>
          <w:sz w:val="18"/>
          <w:szCs w:val="18"/>
        </w:rPr>
        <w:t xml:space="preserve"> oleh TU </w:t>
      </w:r>
      <w:proofErr w:type="spellStart"/>
      <w:r>
        <w:rPr>
          <w:i/>
          <w:iCs/>
          <w:sz w:val="18"/>
          <w:szCs w:val="18"/>
        </w:rPr>
        <w:t>Jurusan</w:t>
      </w:r>
      <w:proofErr w:type="spellEnd"/>
    </w:p>
    <w:p w14:paraId="3BA65DBC" w14:textId="17201D59" w:rsidR="00895BF3" w:rsidRPr="00D231A8" w:rsidRDefault="00895BF3" w:rsidP="00B759D3">
      <w:pPr>
        <w:jc w:val="right"/>
      </w:pPr>
      <w:r w:rsidRPr="00927BD6">
        <w:rPr>
          <w:i/>
          <w:iCs/>
          <w:sz w:val="18"/>
          <w:szCs w:val="18"/>
          <w:vertAlign w:val="superscript"/>
        </w:rPr>
        <w:t>*</w:t>
      </w:r>
      <w:r>
        <w:rPr>
          <w:i/>
          <w:iCs/>
          <w:sz w:val="18"/>
          <w:szCs w:val="18"/>
          <w:vertAlign w:val="superscript"/>
        </w:rPr>
        <w:t>*</w:t>
      </w:r>
      <w:r w:rsidRPr="00927BD6">
        <w:rPr>
          <w:i/>
          <w:iCs/>
          <w:sz w:val="18"/>
          <w:szCs w:val="18"/>
          <w:vertAlign w:val="superscript"/>
        </w:rPr>
        <w:t>)</w:t>
      </w:r>
      <w:r>
        <w:rPr>
          <w:i/>
          <w:iCs/>
          <w:sz w:val="18"/>
          <w:szCs w:val="18"/>
        </w:rPr>
        <w:t xml:space="preserve">TU </w:t>
      </w:r>
      <w:proofErr w:type="spellStart"/>
      <w:r>
        <w:rPr>
          <w:i/>
          <w:iCs/>
          <w:sz w:val="18"/>
          <w:szCs w:val="18"/>
        </w:rPr>
        <w:t>Jurusan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akan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memberi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tanda</w:t>
      </w:r>
      <w:proofErr w:type="spellEnd"/>
      <w:r>
        <w:rPr>
          <w:i/>
          <w:iCs/>
          <w:sz w:val="18"/>
          <w:szCs w:val="18"/>
        </w:rPr>
        <w:t xml:space="preserve"> </w:t>
      </w:r>
      <w:r w:rsidRPr="00FA476C">
        <w:rPr>
          <w:sz w:val="18"/>
          <w:szCs w:val="18"/>
        </w:rPr>
        <w:t>(</w:t>
      </w:r>
      <w:r>
        <w:rPr>
          <w:i/>
          <w:iCs/>
          <w:sz w:val="18"/>
          <w:szCs w:val="18"/>
        </w:rPr>
        <w:t>√</w:t>
      </w:r>
      <w:r w:rsidRPr="00FA476C">
        <w:rPr>
          <w:sz w:val="18"/>
          <w:szCs w:val="18"/>
        </w:rPr>
        <w:t>)</w:t>
      </w:r>
      <w:r>
        <w:rPr>
          <w:sz w:val="18"/>
          <w:szCs w:val="18"/>
        </w:rPr>
        <w:t xml:space="preserve"> </w:t>
      </w:r>
      <w:r>
        <w:rPr>
          <w:i/>
          <w:iCs/>
          <w:sz w:val="18"/>
          <w:szCs w:val="18"/>
        </w:rPr>
        <w:t xml:space="preserve">pada </w:t>
      </w:r>
      <w:proofErr w:type="spellStart"/>
      <w:r>
        <w:rPr>
          <w:i/>
          <w:iCs/>
          <w:sz w:val="18"/>
          <w:szCs w:val="18"/>
        </w:rPr>
        <w:t>kotak</w:t>
      </w:r>
      <w:proofErr w:type="spellEnd"/>
      <w:r>
        <w:rPr>
          <w:i/>
          <w:iCs/>
          <w:sz w:val="18"/>
          <w:szCs w:val="18"/>
        </w:rPr>
        <w:t xml:space="preserve"> yang </w:t>
      </w:r>
      <w:proofErr w:type="spellStart"/>
      <w:r>
        <w:rPr>
          <w:i/>
          <w:iCs/>
          <w:sz w:val="18"/>
          <w:szCs w:val="18"/>
        </w:rPr>
        <w:t>tersedia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apabila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syarat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pendaftaran</w:t>
      </w:r>
      <w:proofErr w:type="spellEnd"/>
      <w:r>
        <w:rPr>
          <w:i/>
          <w:iCs/>
          <w:sz w:val="18"/>
          <w:szCs w:val="18"/>
        </w:rPr>
        <w:t xml:space="preserve"> </w:t>
      </w:r>
      <w:proofErr w:type="spellStart"/>
      <w:r>
        <w:rPr>
          <w:i/>
          <w:iCs/>
          <w:sz w:val="18"/>
          <w:szCs w:val="18"/>
        </w:rPr>
        <w:t>terpenuhi</w:t>
      </w:r>
      <w:proofErr w:type="spellEnd"/>
    </w:p>
    <w:sectPr w:rsidR="00895BF3" w:rsidRPr="00D231A8" w:rsidSect="00C97FC3">
      <w:headerReference w:type="default" r:id="rId8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F23FE" w14:textId="77777777" w:rsidR="00C97FC3" w:rsidRDefault="00C97FC3">
      <w:r>
        <w:separator/>
      </w:r>
    </w:p>
  </w:endnote>
  <w:endnote w:type="continuationSeparator" w:id="0">
    <w:p w14:paraId="785BA302" w14:textId="77777777" w:rsidR="00C97FC3" w:rsidRDefault="00C9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33BB7" w14:textId="77777777" w:rsidR="00C97FC3" w:rsidRDefault="00C97FC3">
      <w:r>
        <w:separator/>
      </w:r>
    </w:p>
  </w:footnote>
  <w:footnote w:type="continuationSeparator" w:id="0">
    <w:p w14:paraId="774DFC88" w14:textId="77777777" w:rsidR="00C97FC3" w:rsidRDefault="00C97F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895BF3" w14:paraId="4BD9442E" w14:textId="77777777" w:rsidTr="002516C1">
      <w:trPr>
        <w:trHeight w:val="1992"/>
      </w:trPr>
      <w:tc>
        <w:tcPr>
          <w:tcW w:w="501" w:type="dxa"/>
        </w:tcPr>
        <w:p w14:paraId="369E4928" w14:textId="71D0685A" w:rsidR="00895BF3" w:rsidRDefault="00000000" w:rsidP="002516C1">
          <w:pPr>
            <w:pStyle w:val="Header"/>
            <w:ind w:left="-108" w:right="-108"/>
          </w:pPr>
          <w:bookmarkStart w:id="1" w:name="_Hlk47438718"/>
          <w:bookmarkStart w:id="2" w:name="_Hlk47436549"/>
          <w:bookmarkStart w:id="3" w:name="_Hlk47438566"/>
          <w:bookmarkStart w:id="4" w:name="_Hlk47438567"/>
          <w:bookmarkStart w:id="5" w:name="_Hlk47438652"/>
          <w:bookmarkStart w:id="6" w:name="_Hlk47438653"/>
          <w:bookmarkStart w:id="7" w:name="_Hlk47438677"/>
          <w:bookmarkStart w:id="8" w:name="_Hlk47438678"/>
          <w:bookmarkStart w:id="9" w:name="_Hlk47438696"/>
          <w:bookmarkStart w:id="10" w:name="_Hlk47438697"/>
          <w:bookmarkStart w:id="11" w:name="_Hlk47438705"/>
          <w:bookmarkStart w:id="12" w:name="_Hlk47438706"/>
          <w:r>
            <w:rPr>
              <w:noProof/>
            </w:rPr>
            <w:pict w14:anchorId="62A23CB4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40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3103E1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jpg" o:spid="_x0000_s1043" type="#_x0000_t75" style="position:absolute;left:0;text-align:left;margin-left:-.15pt;margin-top:.35pt;width:75.4pt;height:76.25pt;z-index:-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>
                <v:imagedata r:id="rId1" o:title=""/>
              </v:shape>
            </w:pict>
          </w:r>
        </w:p>
      </w:tc>
      <w:tc>
        <w:tcPr>
          <w:tcW w:w="9043" w:type="dxa"/>
        </w:tcPr>
        <w:p w14:paraId="7169610A" w14:textId="6243DFF3" w:rsidR="00895BF3" w:rsidRDefault="00895BF3" w:rsidP="002516C1">
          <w:pPr>
            <w:pStyle w:val="Header"/>
            <w:tabs>
              <w:tab w:val="clear" w:pos="4320"/>
            </w:tabs>
            <w:spacing w:after="80"/>
            <w:jc w:val="center"/>
          </w:pPr>
        </w:p>
      </w:tc>
      <w:tc>
        <w:tcPr>
          <w:tcW w:w="1615" w:type="dxa"/>
        </w:tcPr>
        <w:p w14:paraId="72BCB0D8" w14:textId="77777777" w:rsidR="00895BF3" w:rsidRDefault="00895BF3" w:rsidP="002516C1">
          <w:pPr>
            <w:pStyle w:val="Header"/>
            <w:ind w:left="-108" w:right="-108"/>
            <w:jc w:val="right"/>
          </w:pPr>
        </w:p>
      </w:tc>
    </w:tr>
  </w:tbl>
  <w:bookmarkEnd w:id="1"/>
  <w:p w14:paraId="045DA8A2" w14:textId="2968DEDB" w:rsidR="00895BF3" w:rsidRPr="00B759D3" w:rsidRDefault="00000000" w:rsidP="00B759D3">
    <w:pPr>
      <w:pStyle w:val="Header"/>
      <w:tabs>
        <w:tab w:val="clear" w:pos="4320"/>
        <w:tab w:val="clear" w:pos="8640"/>
        <w:tab w:val="left" w:pos="4335"/>
      </w:tabs>
      <w:rPr>
        <w:sz w:val="24"/>
        <w:szCs w:val="24"/>
        <w:bdr w:val="single" w:sz="4" w:space="0" w:color="auto"/>
      </w:rPr>
    </w:pPr>
    <w:r>
      <w:rPr>
        <w:noProof/>
      </w:rPr>
      <w:pict w14:anchorId="7DF5EA63">
        <v:shapetype id="_x0000_t202" coordsize="21600,21600" o:spt="202" path="m,l,21600r21600,l21600,xe">
          <v:stroke joinstyle="miter"/>
          <v:path gradientshapeok="t" o:connecttype="rect"/>
        </v:shapetype>
        <v:shape id="Text Box 32" o:spid="_x0000_s1037" type="#_x0000_t202" style="position:absolute;margin-left:52.3pt;margin-top:-111.15pt;width:465.85pt;height:100.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<v:fill opacity="58853f"/>
          <v:textbox style="mso-next-textbox:#Text Box 32">
            <w:txbxContent>
              <w:p w14:paraId="302B6A89" w14:textId="77777777" w:rsidR="00B759D3" w:rsidRDefault="00B759D3" w:rsidP="00B54C7F">
                <w:pPr>
                  <w:jc w:val="center"/>
                  <w:textDirection w:val="btLr"/>
                </w:pPr>
                <w:r>
                  <w:rPr>
                    <w:b/>
                    <w:color w:val="000000"/>
                    <w:sz w:val="28"/>
                  </w:rPr>
                  <w:t>KEMENTERIAN PENDIDIKAN, KEBUDAYAAN, RISET DAN TEKNOLOGI</w:t>
                </w:r>
              </w:p>
              <w:p w14:paraId="0CA2DD9E" w14:textId="77777777" w:rsidR="00B759D3" w:rsidRDefault="00B759D3" w:rsidP="00B759D3">
                <w:pPr>
                  <w:jc w:val="center"/>
                  <w:textDirection w:val="btLr"/>
                </w:pPr>
                <w:r>
                  <w:rPr>
                    <w:b/>
                    <w:color w:val="000000"/>
                    <w:sz w:val="26"/>
                  </w:rPr>
                  <w:t>UNIVERSITAS PEMBANGUNAN NASIONAL "VETERAN" YOGYAKARTA</w:t>
                </w:r>
              </w:p>
              <w:p w14:paraId="5F1CB3B0" w14:textId="77777777" w:rsidR="00B759D3" w:rsidRDefault="00B759D3" w:rsidP="00B759D3">
                <w:pPr>
                  <w:jc w:val="center"/>
                  <w:textDirection w:val="btLr"/>
                </w:pPr>
                <w:r>
                  <w:rPr>
                    <w:b/>
                    <w:color w:val="000000"/>
                    <w:sz w:val="28"/>
                  </w:rPr>
                  <w:t>FAKULTAS TEKNIK INDUSTRI</w:t>
                </w:r>
              </w:p>
              <w:p w14:paraId="6B26571A" w14:textId="77777777" w:rsidR="00B759D3" w:rsidRDefault="00B759D3" w:rsidP="00B759D3">
                <w:pPr>
                  <w:jc w:val="center"/>
                  <w:textDirection w:val="btLr"/>
                </w:pPr>
                <w:r>
                  <w:rPr>
                    <w:b/>
                    <w:color w:val="000000"/>
                    <w:sz w:val="28"/>
                  </w:rPr>
                  <w:t>JURUSAN INFORMATIKA</w:t>
                </w:r>
              </w:p>
              <w:p w14:paraId="38E87D6D" w14:textId="77777777" w:rsidR="00B759D3" w:rsidRDefault="00B759D3" w:rsidP="00B759D3">
                <w:pPr>
                  <w:jc w:val="center"/>
                  <w:textDirection w:val="btLr"/>
                </w:pPr>
                <w:r>
                  <w:rPr>
                    <w:color w:val="000000"/>
                  </w:rPr>
                  <w:t xml:space="preserve">Jl. </w:t>
                </w:r>
                <w:proofErr w:type="spellStart"/>
                <w:r>
                  <w:rPr>
                    <w:color w:val="000000"/>
                  </w:rPr>
                  <w:t>Babarsari</w:t>
                </w:r>
                <w:proofErr w:type="spellEnd"/>
                <w:r>
                  <w:rPr>
                    <w:color w:val="000000"/>
                  </w:rPr>
                  <w:t xml:space="preserve"> No. 2 </w:t>
                </w:r>
                <w:proofErr w:type="spellStart"/>
                <w:r>
                  <w:rPr>
                    <w:color w:val="000000"/>
                  </w:rPr>
                  <w:t>Tambakbayan</w:t>
                </w:r>
                <w:proofErr w:type="spellEnd"/>
                <w:r>
                  <w:rPr>
                    <w:color w:val="000000"/>
                  </w:rPr>
                  <w:t>, Yogyakarta 55281, Telp/Fax. (0274) 485323</w:t>
                </w:r>
              </w:p>
              <w:p w14:paraId="3C5C2904" w14:textId="775C6F6C" w:rsidR="00895BF3" w:rsidRPr="00877FBA" w:rsidRDefault="00895BF3" w:rsidP="002516C1">
                <w:pPr>
                  <w:jc w:val="center"/>
                  <w:rPr>
                    <w:rFonts w:eastAsia="Arial Unicode MS"/>
                    <w:lang w:val="id-ID"/>
                  </w:rPr>
                </w:pPr>
              </w:p>
            </w:txbxContent>
          </v:textbox>
        </v:shape>
      </w:pic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9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1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3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4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5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6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7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18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0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1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2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3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 w16cid:durableId="692804138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 w16cid:durableId="547374212">
    <w:abstractNumId w:val="15"/>
  </w:num>
  <w:num w:numId="3" w16cid:durableId="71513167">
    <w:abstractNumId w:val="5"/>
  </w:num>
  <w:num w:numId="4" w16cid:durableId="723144810">
    <w:abstractNumId w:val="12"/>
  </w:num>
  <w:num w:numId="5" w16cid:durableId="987395669">
    <w:abstractNumId w:val="11"/>
  </w:num>
  <w:num w:numId="6" w16cid:durableId="1047606748">
    <w:abstractNumId w:val="17"/>
  </w:num>
  <w:num w:numId="7" w16cid:durableId="1709797281">
    <w:abstractNumId w:val="14"/>
  </w:num>
  <w:num w:numId="8" w16cid:durableId="341665208">
    <w:abstractNumId w:val="13"/>
  </w:num>
  <w:num w:numId="9" w16cid:durableId="1927184028">
    <w:abstractNumId w:val="20"/>
  </w:num>
  <w:num w:numId="10" w16cid:durableId="1334988448">
    <w:abstractNumId w:val="7"/>
  </w:num>
  <w:num w:numId="11" w16cid:durableId="2025470802">
    <w:abstractNumId w:val="1"/>
  </w:num>
  <w:num w:numId="12" w16cid:durableId="432045808">
    <w:abstractNumId w:val="16"/>
  </w:num>
  <w:num w:numId="13" w16cid:durableId="1546793569">
    <w:abstractNumId w:val="8"/>
  </w:num>
  <w:num w:numId="14" w16cid:durableId="898133861">
    <w:abstractNumId w:val="9"/>
  </w:num>
  <w:num w:numId="15" w16cid:durableId="1478381590">
    <w:abstractNumId w:val="23"/>
  </w:num>
  <w:num w:numId="16" w16cid:durableId="1649821826">
    <w:abstractNumId w:val="10"/>
  </w:num>
  <w:num w:numId="17" w16cid:durableId="41172747">
    <w:abstractNumId w:val="22"/>
  </w:num>
  <w:num w:numId="18" w16cid:durableId="1203640306">
    <w:abstractNumId w:val="19"/>
  </w:num>
  <w:num w:numId="19" w16cid:durableId="481654912">
    <w:abstractNumId w:val="4"/>
  </w:num>
  <w:num w:numId="20" w16cid:durableId="1224371703">
    <w:abstractNumId w:val="2"/>
  </w:num>
  <w:num w:numId="21" w16cid:durableId="690572742">
    <w:abstractNumId w:val="21"/>
  </w:num>
  <w:num w:numId="22" w16cid:durableId="969558097">
    <w:abstractNumId w:val="18"/>
  </w:num>
  <w:num w:numId="23" w16cid:durableId="352999631">
    <w:abstractNumId w:val="6"/>
  </w:num>
  <w:num w:numId="24" w16cid:durableId="1282767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1"/>
    <o:shapelayout v:ext="edit">
      <o:idmap v:ext="edit" data="1"/>
      <o:rules v:ext="edit">
        <o:r id="V:Rule1" type="connector" idref="#_x0000_s104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F9C"/>
    <w:rsid w:val="000017CC"/>
    <w:rsid w:val="0000457F"/>
    <w:rsid w:val="00004A54"/>
    <w:rsid w:val="0000647E"/>
    <w:rsid w:val="000076CD"/>
    <w:rsid w:val="00017B19"/>
    <w:rsid w:val="000207AC"/>
    <w:rsid w:val="000208C7"/>
    <w:rsid w:val="00024F42"/>
    <w:rsid w:val="00024FC2"/>
    <w:rsid w:val="0002614D"/>
    <w:rsid w:val="00026CEE"/>
    <w:rsid w:val="000351F4"/>
    <w:rsid w:val="0003568E"/>
    <w:rsid w:val="00035F8D"/>
    <w:rsid w:val="000406F7"/>
    <w:rsid w:val="00040B07"/>
    <w:rsid w:val="0004357C"/>
    <w:rsid w:val="00044F9E"/>
    <w:rsid w:val="0005068F"/>
    <w:rsid w:val="00054A86"/>
    <w:rsid w:val="00060590"/>
    <w:rsid w:val="00060CB4"/>
    <w:rsid w:val="00062203"/>
    <w:rsid w:val="000639CD"/>
    <w:rsid w:val="00063E47"/>
    <w:rsid w:val="00066E19"/>
    <w:rsid w:val="000707BC"/>
    <w:rsid w:val="00070DF7"/>
    <w:rsid w:val="000753E9"/>
    <w:rsid w:val="000853DA"/>
    <w:rsid w:val="0009010A"/>
    <w:rsid w:val="000928A8"/>
    <w:rsid w:val="0009460D"/>
    <w:rsid w:val="0009636E"/>
    <w:rsid w:val="000976B1"/>
    <w:rsid w:val="00097B9F"/>
    <w:rsid w:val="00097C43"/>
    <w:rsid w:val="000A432F"/>
    <w:rsid w:val="000A434E"/>
    <w:rsid w:val="000A7688"/>
    <w:rsid w:val="000B0E95"/>
    <w:rsid w:val="000B0ED4"/>
    <w:rsid w:val="000B13EA"/>
    <w:rsid w:val="000B7BBB"/>
    <w:rsid w:val="000B7E4A"/>
    <w:rsid w:val="000C1C1D"/>
    <w:rsid w:val="000C7844"/>
    <w:rsid w:val="000D2FED"/>
    <w:rsid w:val="000D480D"/>
    <w:rsid w:val="000D4E0B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349"/>
    <w:rsid w:val="00114B27"/>
    <w:rsid w:val="00122529"/>
    <w:rsid w:val="001227D7"/>
    <w:rsid w:val="00124AB9"/>
    <w:rsid w:val="00130DC1"/>
    <w:rsid w:val="0013129E"/>
    <w:rsid w:val="00133B71"/>
    <w:rsid w:val="00133CB4"/>
    <w:rsid w:val="00141EE5"/>
    <w:rsid w:val="001452B4"/>
    <w:rsid w:val="00147B01"/>
    <w:rsid w:val="0015070A"/>
    <w:rsid w:val="001528FF"/>
    <w:rsid w:val="00154024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AA"/>
    <w:rsid w:val="00184AE1"/>
    <w:rsid w:val="00187AC1"/>
    <w:rsid w:val="00192A29"/>
    <w:rsid w:val="001970CC"/>
    <w:rsid w:val="001A0D40"/>
    <w:rsid w:val="001A2A1D"/>
    <w:rsid w:val="001A33C7"/>
    <w:rsid w:val="001A3EE1"/>
    <w:rsid w:val="001A484E"/>
    <w:rsid w:val="001A51E4"/>
    <w:rsid w:val="001A5BDD"/>
    <w:rsid w:val="001B1A71"/>
    <w:rsid w:val="001B23CB"/>
    <w:rsid w:val="001C0290"/>
    <w:rsid w:val="001C2D5F"/>
    <w:rsid w:val="001C33C3"/>
    <w:rsid w:val="001C7A2D"/>
    <w:rsid w:val="001D130E"/>
    <w:rsid w:val="001D62C8"/>
    <w:rsid w:val="001D768F"/>
    <w:rsid w:val="001E138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470B"/>
    <w:rsid w:val="00205880"/>
    <w:rsid w:val="00207F13"/>
    <w:rsid w:val="002105F1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6C1"/>
    <w:rsid w:val="00251938"/>
    <w:rsid w:val="002570F7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BF7"/>
    <w:rsid w:val="00293789"/>
    <w:rsid w:val="00296A7A"/>
    <w:rsid w:val="002A0D8E"/>
    <w:rsid w:val="002A2D14"/>
    <w:rsid w:val="002A467A"/>
    <w:rsid w:val="002A74D6"/>
    <w:rsid w:val="002B1F18"/>
    <w:rsid w:val="002B2254"/>
    <w:rsid w:val="002B2570"/>
    <w:rsid w:val="002B5161"/>
    <w:rsid w:val="002B6B7C"/>
    <w:rsid w:val="002C21AA"/>
    <w:rsid w:val="002C24CF"/>
    <w:rsid w:val="002C6295"/>
    <w:rsid w:val="002C6C97"/>
    <w:rsid w:val="002D106B"/>
    <w:rsid w:val="002D5B84"/>
    <w:rsid w:val="002D7591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3A52"/>
    <w:rsid w:val="00314FFB"/>
    <w:rsid w:val="00317460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54C2"/>
    <w:rsid w:val="00377D96"/>
    <w:rsid w:val="00377EF6"/>
    <w:rsid w:val="003922BC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12E0"/>
    <w:rsid w:val="003C484A"/>
    <w:rsid w:val="003C55C3"/>
    <w:rsid w:val="003C5725"/>
    <w:rsid w:val="003C5782"/>
    <w:rsid w:val="003C6ED8"/>
    <w:rsid w:val="003D049D"/>
    <w:rsid w:val="003D54F3"/>
    <w:rsid w:val="003D563D"/>
    <w:rsid w:val="003E0383"/>
    <w:rsid w:val="003E3391"/>
    <w:rsid w:val="003E4004"/>
    <w:rsid w:val="003E47EA"/>
    <w:rsid w:val="003F1F07"/>
    <w:rsid w:val="003F2E4E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167A4"/>
    <w:rsid w:val="0042031D"/>
    <w:rsid w:val="00420786"/>
    <w:rsid w:val="00423719"/>
    <w:rsid w:val="00430F91"/>
    <w:rsid w:val="00445B65"/>
    <w:rsid w:val="00447166"/>
    <w:rsid w:val="00451CB4"/>
    <w:rsid w:val="00451F21"/>
    <w:rsid w:val="00453F40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A35AC"/>
    <w:rsid w:val="004A555C"/>
    <w:rsid w:val="004A7B1A"/>
    <w:rsid w:val="004B4536"/>
    <w:rsid w:val="004B4A1F"/>
    <w:rsid w:val="004B5137"/>
    <w:rsid w:val="004C0EA1"/>
    <w:rsid w:val="004C7C75"/>
    <w:rsid w:val="004C7C9D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488"/>
    <w:rsid w:val="00507DCA"/>
    <w:rsid w:val="005142FE"/>
    <w:rsid w:val="00515F62"/>
    <w:rsid w:val="00530594"/>
    <w:rsid w:val="00533A9B"/>
    <w:rsid w:val="005400FD"/>
    <w:rsid w:val="00542FD7"/>
    <w:rsid w:val="00544CDC"/>
    <w:rsid w:val="00550272"/>
    <w:rsid w:val="005508D6"/>
    <w:rsid w:val="00550AD3"/>
    <w:rsid w:val="0055430A"/>
    <w:rsid w:val="00560015"/>
    <w:rsid w:val="00560D4E"/>
    <w:rsid w:val="005633FA"/>
    <w:rsid w:val="0056515D"/>
    <w:rsid w:val="00565B77"/>
    <w:rsid w:val="00567ACC"/>
    <w:rsid w:val="0057279C"/>
    <w:rsid w:val="0057408D"/>
    <w:rsid w:val="0057548D"/>
    <w:rsid w:val="00576AE9"/>
    <w:rsid w:val="00580618"/>
    <w:rsid w:val="00590730"/>
    <w:rsid w:val="00591974"/>
    <w:rsid w:val="005920AD"/>
    <w:rsid w:val="00592C5F"/>
    <w:rsid w:val="00593673"/>
    <w:rsid w:val="00594B65"/>
    <w:rsid w:val="005A2EAD"/>
    <w:rsid w:val="005A41A3"/>
    <w:rsid w:val="005A44CC"/>
    <w:rsid w:val="005A6F9B"/>
    <w:rsid w:val="005C16B9"/>
    <w:rsid w:val="005C1F91"/>
    <w:rsid w:val="005C41F7"/>
    <w:rsid w:val="005C5E3C"/>
    <w:rsid w:val="005C6089"/>
    <w:rsid w:val="005D0D54"/>
    <w:rsid w:val="005D12B3"/>
    <w:rsid w:val="005D1AC9"/>
    <w:rsid w:val="005D29FE"/>
    <w:rsid w:val="005D4A03"/>
    <w:rsid w:val="005E102C"/>
    <w:rsid w:val="005E2748"/>
    <w:rsid w:val="005F0716"/>
    <w:rsid w:val="005F2373"/>
    <w:rsid w:val="005F3EDF"/>
    <w:rsid w:val="005F51C1"/>
    <w:rsid w:val="0060046F"/>
    <w:rsid w:val="00601943"/>
    <w:rsid w:val="00603DF2"/>
    <w:rsid w:val="00605156"/>
    <w:rsid w:val="006159CE"/>
    <w:rsid w:val="00616E39"/>
    <w:rsid w:val="00621F97"/>
    <w:rsid w:val="0062352E"/>
    <w:rsid w:val="00626689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8029F"/>
    <w:rsid w:val="00680A79"/>
    <w:rsid w:val="006819C6"/>
    <w:rsid w:val="00690696"/>
    <w:rsid w:val="006922C6"/>
    <w:rsid w:val="006928B3"/>
    <w:rsid w:val="00697E63"/>
    <w:rsid w:val="006A04A6"/>
    <w:rsid w:val="006A19F6"/>
    <w:rsid w:val="006A2A4E"/>
    <w:rsid w:val="006A4220"/>
    <w:rsid w:val="006A5983"/>
    <w:rsid w:val="006A6A62"/>
    <w:rsid w:val="006B0275"/>
    <w:rsid w:val="006B125D"/>
    <w:rsid w:val="006B19A0"/>
    <w:rsid w:val="006B3207"/>
    <w:rsid w:val="006C512A"/>
    <w:rsid w:val="006C51E9"/>
    <w:rsid w:val="006C69E7"/>
    <w:rsid w:val="006D000C"/>
    <w:rsid w:val="006D00FD"/>
    <w:rsid w:val="006D1A45"/>
    <w:rsid w:val="006D39CE"/>
    <w:rsid w:val="006D42B4"/>
    <w:rsid w:val="006D7289"/>
    <w:rsid w:val="006E0302"/>
    <w:rsid w:val="006E1A37"/>
    <w:rsid w:val="006E353C"/>
    <w:rsid w:val="006E37D7"/>
    <w:rsid w:val="006E5ACA"/>
    <w:rsid w:val="006E6803"/>
    <w:rsid w:val="006E6E1B"/>
    <w:rsid w:val="006F6057"/>
    <w:rsid w:val="006F7261"/>
    <w:rsid w:val="00700F0D"/>
    <w:rsid w:val="007104AB"/>
    <w:rsid w:val="0071064A"/>
    <w:rsid w:val="00712C1B"/>
    <w:rsid w:val="00713416"/>
    <w:rsid w:val="00714EEE"/>
    <w:rsid w:val="0071566A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60A7F"/>
    <w:rsid w:val="00764251"/>
    <w:rsid w:val="00764CD2"/>
    <w:rsid w:val="00765900"/>
    <w:rsid w:val="00765AA8"/>
    <w:rsid w:val="007729FC"/>
    <w:rsid w:val="007775BB"/>
    <w:rsid w:val="00780677"/>
    <w:rsid w:val="0078313F"/>
    <w:rsid w:val="00784DC4"/>
    <w:rsid w:val="00785BDB"/>
    <w:rsid w:val="00785D62"/>
    <w:rsid w:val="007876EB"/>
    <w:rsid w:val="00794904"/>
    <w:rsid w:val="00794EA7"/>
    <w:rsid w:val="007B2036"/>
    <w:rsid w:val="007B268A"/>
    <w:rsid w:val="007B4E65"/>
    <w:rsid w:val="007C1A8A"/>
    <w:rsid w:val="007C43A9"/>
    <w:rsid w:val="007C7D6D"/>
    <w:rsid w:val="007D3ACF"/>
    <w:rsid w:val="007D6ABC"/>
    <w:rsid w:val="007E1249"/>
    <w:rsid w:val="007E12B3"/>
    <w:rsid w:val="007E1532"/>
    <w:rsid w:val="007E19AD"/>
    <w:rsid w:val="007E3813"/>
    <w:rsid w:val="007E62B9"/>
    <w:rsid w:val="007F1DED"/>
    <w:rsid w:val="007F491F"/>
    <w:rsid w:val="007F4A2E"/>
    <w:rsid w:val="007F62EA"/>
    <w:rsid w:val="007F7955"/>
    <w:rsid w:val="00801D2D"/>
    <w:rsid w:val="008040E0"/>
    <w:rsid w:val="008048DA"/>
    <w:rsid w:val="00813EE3"/>
    <w:rsid w:val="00816C28"/>
    <w:rsid w:val="00817411"/>
    <w:rsid w:val="008174AE"/>
    <w:rsid w:val="0082451D"/>
    <w:rsid w:val="00825CB8"/>
    <w:rsid w:val="008301F0"/>
    <w:rsid w:val="00830BB2"/>
    <w:rsid w:val="008313A4"/>
    <w:rsid w:val="00833C8A"/>
    <w:rsid w:val="0083497E"/>
    <w:rsid w:val="008349C7"/>
    <w:rsid w:val="00835CC7"/>
    <w:rsid w:val="0083603C"/>
    <w:rsid w:val="0083692A"/>
    <w:rsid w:val="00837B34"/>
    <w:rsid w:val="008410A0"/>
    <w:rsid w:val="00841770"/>
    <w:rsid w:val="00842795"/>
    <w:rsid w:val="008473CC"/>
    <w:rsid w:val="00851634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5BF3"/>
    <w:rsid w:val="00896E00"/>
    <w:rsid w:val="00897302"/>
    <w:rsid w:val="008A22B6"/>
    <w:rsid w:val="008A4D7E"/>
    <w:rsid w:val="008B0384"/>
    <w:rsid w:val="008B0C29"/>
    <w:rsid w:val="008B4D44"/>
    <w:rsid w:val="008B4D5E"/>
    <w:rsid w:val="008B5D06"/>
    <w:rsid w:val="008B75B5"/>
    <w:rsid w:val="008C159F"/>
    <w:rsid w:val="008C2623"/>
    <w:rsid w:val="008C3B05"/>
    <w:rsid w:val="008C662A"/>
    <w:rsid w:val="008C6F25"/>
    <w:rsid w:val="008C70B4"/>
    <w:rsid w:val="008D1B5D"/>
    <w:rsid w:val="008D1E67"/>
    <w:rsid w:val="008D759B"/>
    <w:rsid w:val="008E0702"/>
    <w:rsid w:val="008E3518"/>
    <w:rsid w:val="008E39D3"/>
    <w:rsid w:val="008E3FCE"/>
    <w:rsid w:val="008E7B87"/>
    <w:rsid w:val="008E7BF0"/>
    <w:rsid w:val="008F2960"/>
    <w:rsid w:val="008F42EB"/>
    <w:rsid w:val="008F7302"/>
    <w:rsid w:val="00900E5A"/>
    <w:rsid w:val="00904B09"/>
    <w:rsid w:val="0091777B"/>
    <w:rsid w:val="009277B1"/>
    <w:rsid w:val="00934A19"/>
    <w:rsid w:val="00936E1F"/>
    <w:rsid w:val="0093701C"/>
    <w:rsid w:val="00943645"/>
    <w:rsid w:val="00955443"/>
    <w:rsid w:val="009563A4"/>
    <w:rsid w:val="00960BA6"/>
    <w:rsid w:val="0096386A"/>
    <w:rsid w:val="00963DAC"/>
    <w:rsid w:val="00964F01"/>
    <w:rsid w:val="00966B8F"/>
    <w:rsid w:val="00970AB8"/>
    <w:rsid w:val="00972D87"/>
    <w:rsid w:val="00984B20"/>
    <w:rsid w:val="00984D5A"/>
    <w:rsid w:val="009879D2"/>
    <w:rsid w:val="00987E90"/>
    <w:rsid w:val="009954E7"/>
    <w:rsid w:val="00995613"/>
    <w:rsid w:val="00996BCD"/>
    <w:rsid w:val="009A241B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E41C4"/>
    <w:rsid w:val="009E58C6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0B9A"/>
    <w:rsid w:val="00A12801"/>
    <w:rsid w:val="00A12F8A"/>
    <w:rsid w:val="00A14A36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6261"/>
    <w:rsid w:val="00A6235E"/>
    <w:rsid w:val="00A72448"/>
    <w:rsid w:val="00A72726"/>
    <w:rsid w:val="00A73C41"/>
    <w:rsid w:val="00A73E8E"/>
    <w:rsid w:val="00A76258"/>
    <w:rsid w:val="00A8424D"/>
    <w:rsid w:val="00A860C1"/>
    <w:rsid w:val="00A8794E"/>
    <w:rsid w:val="00A90D8E"/>
    <w:rsid w:val="00A9303E"/>
    <w:rsid w:val="00A95F7E"/>
    <w:rsid w:val="00AA0754"/>
    <w:rsid w:val="00AA52E2"/>
    <w:rsid w:val="00AA70D2"/>
    <w:rsid w:val="00AA7FFB"/>
    <w:rsid w:val="00AB17B3"/>
    <w:rsid w:val="00AB1F3E"/>
    <w:rsid w:val="00AB2B8B"/>
    <w:rsid w:val="00AB5695"/>
    <w:rsid w:val="00AC2B69"/>
    <w:rsid w:val="00AC3E4E"/>
    <w:rsid w:val="00AC443D"/>
    <w:rsid w:val="00AC7E01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6D5F"/>
    <w:rsid w:val="00B37C38"/>
    <w:rsid w:val="00B4384D"/>
    <w:rsid w:val="00B46377"/>
    <w:rsid w:val="00B46577"/>
    <w:rsid w:val="00B471C4"/>
    <w:rsid w:val="00B52706"/>
    <w:rsid w:val="00B549CD"/>
    <w:rsid w:val="00B54C7F"/>
    <w:rsid w:val="00B56990"/>
    <w:rsid w:val="00B57A88"/>
    <w:rsid w:val="00B60344"/>
    <w:rsid w:val="00B60E2A"/>
    <w:rsid w:val="00B61594"/>
    <w:rsid w:val="00B62992"/>
    <w:rsid w:val="00B6476E"/>
    <w:rsid w:val="00B71216"/>
    <w:rsid w:val="00B72144"/>
    <w:rsid w:val="00B73ED7"/>
    <w:rsid w:val="00B74624"/>
    <w:rsid w:val="00B750A8"/>
    <w:rsid w:val="00B759D3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669"/>
    <w:rsid w:val="00C25040"/>
    <w:rsid w:val="00C261CD"/>
    <w:rsid w:val="00C26A42"/>
    <w:rsid w:val="00C27969"/>
    <w:rsid w:val="00C30159"/>
    <w:rsid w:val="00C33C2E"/>
    <w:rsid w:val="00C33FF6"/>
    <w:rsid w:val="00C34AEC"/>
    <w:rsid w:val="00C35E17"/>
    <w:rsid w:val="00C41B65"/>
    <w:rsid w:val="00C4308E"/>
    <w:rsid w:val="00C5129E"/>
    <w:rsid w:val="00C540CF"/>
    <w:rsid w:val="00C54424"/>
    <w:rsid w:val="00C57B79"/>
    <w:rsid w:val="00C601C8"/>
    <w:rsid w:val="00C620F7"/>
    <w:rsid w:val="00C64742"/>
    <w:rsid w:val="00C66B39"/>
    <w:rsid w:val="00C67846"/>
    <w:rsid w:val="00C70B32"/>
    <w:rsid w:val="00C71D93"/>
    <w:rsid w:val="00C72652"/>
    <w:rsid w:val="00C7384E"/>
    <w:rsid w:val="00C753E0"/>
    <w:rsid w:val="00C765C5"/>
    <w:rsid w:val="00C81C15"/>
    <w:rsid w:val="00C83D7E"/>
    <w:rsid w:val="00C916CC"/>
    <w:rsid w:val="00C92AF9"/>
    <w:rsid w:val="00C932AD"/>
    <w:rsid w:val="00C973B2"/>
    <w:rsid w:val="00C97FC3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C7797"/>
    <w:rsid w:val="00CC7829"/>
    <w:rsid w:val="00CD0E5F"/>
    <w:rsid w:val="00CD1B72"/>
    <w:rsid w:val="00CD3B13"/>
    <w:rsid w:val="00CD55CF"/>
    <w:rsid w:val="00CD611C"/>
    <w:rsid w:val="00CD6904"/>
    <w:rsid w:val="00CD70E5"/>
    <w:rsid w:val="00CE0032"/>
    <w:rsid w:val="00CE012F"/>
    <w:rsid w:val="00CE26C2"/>
    <w:rsid w:val="00CE41A1"/>
    <w:rsid w:val="00CE43A9"/>
    <w:rsid w:val="00CE69C2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5176B"/>
    <w:rsid w:val="00D5580F"/>
    <w:rsid w:val="00D57B18"/>
    <w:rsid w:val="00D62BA5"/>
    <w:rsid w:val="00D64838"/>
    <w:rsid w:val="00D73AE6"/>
    <w:rsid w:val="00D73B03"/>
    <w:rsid w:val="00D851DA"/>
    <w:rsid w:val="00D859D7"/>
    <w:rsid w:val="00D859F9"/>
    <w:rsid w:val="00D960B2"/>
    <w:rsid w:val="00D97FE1"/>
    <w:rsid w:val="00DA122B"/>
    <w:rsid w:val="00DA25B1"/>
    <w:rsid w:val="00DA25B7"/>
    <w:rsid w:val="00DA2CBB"/>
    <w:rsid w:val="00DA2E07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244D"/>
    <w:rsid w:val="00DE6D1D"/>
    <w:rsid w:val="00DE774B"/>
    <w:rsid w:val="00DF72EB"/>
    <w:rsid w:val="00DF7EF2"/>
    <w:rsid w:val="00E000EB"/>
    <w:rsid w:val="00E00848"/>
    <w:rsid w:val="00E01782"/>
    <w:rsid w:val="00E02CD3"/>
    <w:rsid w:val="00E11361"/>
    <w:rsid w:val="00E11D76"/>
    <w:rsid w:val="00E15500"/>
    <w:rsid w:val="00E2059B"/>
    <w:rsid w:val="00E22167"/>
    <w:rsid w:val="00E24667"/>
    <w:rsid w:val="00E25F75"/>
    <w:rsid w:val="00E35EF4"/>
    <w:rsid w:val="00E3719F"/>
    <w:rsid w:val="00E374B5"/>
    <w:rsid w:val="00E4259E"/>
    <w:rsid w:val="00E474B0"/>
    <w:rsid w:val="00E5255E"/>
    <w:rsid w:val="00E5289D"/>
    <w:rsid w:val="00E544E1"/>
    <w:rsid w:val="00E56374"/>
    <w:rsid w:val="00E57510"/>
    <w:rsid w:val="00E610AE"/>
    <w:rsid w:val="00E61DCB"/>
    <w:rsid w:val="00E64F77"/>
    <w:rsid w:val="00E70E73"/>
    <w:rsid w:val="00E71E6E"/>
    <w:rsid w:val="00E769ED"/>
    <w:rsid w:val="00E7720C"/>
    <w:rsid w:val="00E8096D"/>
    <w:rsid w:val="00E86A85"/>
    <w:rsid w:val="00E96740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754E"/>
    <w:rsid w:val="00F002B3"/>
    <w:rsid w:val="00F06ACE"/>
    <w:rsid w:val="00F10028"/>
    <w:rsid w:val="00F10041"/>
    <w:rsid w:val="00F12803"/>
    <w:rsid w:val="00F2433A"/>
    <w:rsid w:val="00F31053"/>
    <w:rsid w:val="00F3240D"/>
    <w:rsid w:val="00F329C8"/>
    <w:rsid w:val="00F3378F"/>
    <w:rsid w:val="00F36DB5"/>
    <w:rsid w:val="00F40AD5"/>
    <w:rsid w:val="00F42184"/>
    <w:rsid w:val="00F42DD5"/>
    <w:rsid w:val="00F437BA"/>
    <w:rsid w:val="00F43A91"/>
    <w:rsid w:val="00F43F34"/>
    <w:rsid w:val="00F46E1B"/>
    <w:rsid w:val="00F50420"/>
    <w:rsid w:val="00F51E33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60"/>
    <w:rsid w:val="00F82CC8"/>
    <w:rsid w:val="00F83861"/>
    <w:rsid w:val="00F84CE5"/>
    <w:rsid w:val="00F8645A"/>
    <w:rsid w:val="00F93591"/>
    <w:rsid w:val="00F94D1D"/>
    <w:rsid w:val="00F978ED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F16B1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DCFB5D-243C-45B4-9C8A-EE1358C8D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36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syafira Widiyanti</cp:lastModifiedBy>
  <cp:revision>53</cp:revision>
  <cp:lastPrinted>2020-09-25T11:33:00Z</cp:lastPrinted>
  <dcterms:created xsi:type="dcterms:W3CDTF">2020-09-09T15:14:00Z</dcterms:created>
  <dcterms:modified xsi:type="dcterms:W3CDTF">2024-05-03T08:26:00Z</dcterms:modified>
</cp:coreProperties>
</file>